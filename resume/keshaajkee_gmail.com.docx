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69E" w:rsidRPr="00BB1C6B" w:rsidRDefault="00D9369E" w:rsidP="00BB1C6B">
      <w:pPr>
        <w:pStyle w:val="ab"/>
        <w:spacing w:before="100" w:after="100"/>
        <w:rPr>
          <w:sz w:val="10"/>
          <w:lang w:val="uk-UA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Название резюме"/>
        <w:tag w:val="Название резюме"/>
        <w:id w:val="1257551780"/>
        <w:placeholder>
          <w:docPart w:val="C0244FD86B974797A81A73CD94368929"/>
        </w:placeholder>
        <w:docPartList>
          <w:docPartGallery w:val="Quick Parts"/>
          <w:docPartCategory w:val=" Название резюме"/>
        </w:docPartList>
      </w:sdtPr>
      <w:sdtEndPr>
        <w:rPr>
          <w:color w:val="234170" w:themeColor="text2" w:themeShade="BF"/>
          <w:sz w:val="22"/>
        </w:rPr>
      </w:sdtEndPr>
      <w:sdtContent>
        <w:p w:rsidR="00D9369E" w:rsidRPr="00BB1C6B" w:rsidRDefault="006507CD" w:rsidP="00BB1C6B">
          <w:pPr>
            <w:pStyle w:val="a5"/>
            <w:spacing w:before="100" w:after="100"/>
            <w:rPr>
              <w:sz w:val="5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sz w:val="52"/>
              </w:rPr>
              <w:alias w:val="Автор"/>
              <w:tag w:val=""/>
              <w:id w:val="-1792899604"/>
              <w:placeholder>
                <w:docPart w:val="4658D57B535C49EFA3191B9232EB284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13651" w:rsidRPr="00BB1C6B">
                <w:rPr>
                  <w:sz w:val="52"/>
                </w:rPr>
                <w:t>Хомич Артур Михайлович</w:t>
              </w:r>
            </w:sdtContent>
          </w:sdt>
        </w:p>
        <w:p w:rsidR="00D9369E" w:rsidRPr="00BB1C6B" w:rsidRDefault="006507CD" w:rsidP="00BB1C6B">
          <w:pPr>
            <w:spacing w:before="100" w:after="100" w:line="240" w:lineRule="auto"/>
            <w:jc w:val="center"/>
            <w:rPr>
              <w:color w:val="2F5897" w:themeColor="text2"/>
              <w:sz w:val="24"/>
            </w:rPr>
          </w:pPr>
          <w:sdt>
            <w:sdtPr>
              <w:rPr>
                <w:color w:val="2F5897" w:themeColor="text2"/>
                <w:sz w:val="28"/>
              </w:rPr>
              <w:alias w:val="Адрес электронной почты"/>
              <w:tag w:val=""/>
              <w:id w:val="492224369"/>
              <w:placeholder>
                <w:docPart w:val="A7E93C56F8EE4DC3AA26EEEFB3B0EE47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CB46CA" w:rsidRPr="00BB1C6B">
                <w:rPr>
                  <w:color w:val="2F5897" w:themeColor="text2"/>
                  <w:sz w:val="28"/>
                </w:rPr>
                <w:t>khomich.a@ukr.net</w:t>
              </w:r>
            </w:sdtContent>
          </w:sdt>
          <w:r w:rsidR="005515CE" w:rsidRPr="00BB1C6B">
            <w:rPr>
              <w:color w:val="2F5897" w:themeColor="text2"/>
              <w:sz w:val="28"/>
            </w:rPr>
            <w:t xml:space="preserve"> </w:t>
          </w:r>
          <w:r w:rsidR="005515CE" w:rsidRPr="00BB1C6B">
            <w:rPr>
              <w:color w:val="7F7F7F" w:themeColor="text1" w:themeTint="80"/>
              <w:sz w:val="28"/>
            </w:rPr>
            <w:sym w:font="Symbol" w:char="F0B7"/>
          </w:r>
          <w:r w:rsidR="005515CE" w:rsidRPr="00BB1C6B">
            <w:rPr>
              <w:color w:val="2F5897" w:themeColor="text2"/>
              <w:sz w:val="28"/>
            </w:rPr>
            <w:t xml:space="preserve">  </w:t>
          </w:r>
          <w:sdt>
            <w:sdtPr>
              <w:rPr>
                <w:color w:val="2F5897" w:themeColor="text2"/>
                <w:sz w:val="28"/>
              </w:rPr>
              <w:alias w:val="Адрес"/>
              <w:tag w:val=""/>
              <w:id w:val="-1128857918"/>
              <w:placeholder>
                <w:docPart w:val="7E07ADB520674BA1A871AF7BABC1F3C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E13651" w:rsidRPr="00BB1C6B">
                <w:rPr>
                  <w:color w:val="2F5897" w:themeColor="text2"/>
                  <w:sz w:val="28"/>
                </w:rPr>
                <w:t>Київ</w:t>
              </w:r>
            </w:sdtContent>
          </w:sdt>
          <w:r w:rsidR="005515CE" w:rsidRPr="00BB1C6B">
            <w:rPr>
              <w:color w:val="7F7F7F" w:themeColor="text1" w:themeTint="80"/>
              <w:sz w:val="28"/>
            </w:rPr>
            <w:sym w:font="Symbol" w:char="F0B7"/>
          </w:r>
          <w:r w:rsidR="005515CE" w:rsidRPr="00BB1C6B">
            <w:rPr>
              <w:color w:val="2F5897" w:themeColor="text2"/>
              <w:sz w:val="28"/>
            </w:rPr>
            <w:t xml:space="preserve"> </w:t>
          </w:r>
          <w:sdt>
            <w:sdtPr>
              <w:rPr>
                <w:color w:val="2F5897" w:themeColor="text2"/>
                <w:sz w:val="28"/>
              </w:rPr>
              <w:alias w:val="Телефон"/>
              <w:tag w:val=""/>
              <w:id w:val="-1095318542"/>
              <w:placeholder>
                <w:docPart w:val="EE530977FC364841B83C33040626F601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E13651" w:rsidRPr="00BB1C6B">
                <w:rPr>
                  <w:color w:val="2F5897" w:themeColor="text2"/>
                  <w:sz w:val="28"/>
                </w:rPr>
                <w:t>093-283-53-33</w:t>
              </w:r>
            </w:sdtContent>
          </w:sdt>
        </w:p>
        <w:p w:rsidR="00D9369E" w:rsidRPr="00BB1C6B" w:rsidRDefault="00194B41" w:rsidP="00BB1C6B">
          <w:pPr>
            <w:spacing w:before="100" w:after="100"/>
            <w:jc w:val="center"/>
            <w:rPr>
              <w:color w:val="234170" w:themeColor="text2" w:themeShade="BF"/>
            </w:rPr>
          </w:pPr>
          <w:r w:rsidRPr="00BB1C6B">
            <w:rPr>
              <w:b/>
              <w:color w:val="2F5897" w:themeColor="text2"/>
            </w:rPr>
            <w:t>Skype</w:t>
          </w:r>
          <w:r w:rsidRPr="00BB1C6B">
            <w:rPr>
              <w:color w:val="234170" w:themeColor="text2" w:themeShade="BF"/>
            </w:rPr>
            <w:t xml:space="preserve">: </w:t>
          </w:r>
          <w:r w:rsidR="00CB46CA" w:rsidRPr="00BB1C6B">
            <w:rPr>
              <w:color w:val="234170" w:themeColor="text2" w:themeShade="BF"/>
            </w:rPr>
            <w:t xml:space="preserve">Slemirs; </w:t>
          </w:r>
          <w:r w:rsidR="00CB46CA" w:rsidRPr="00BB1C6B">
            <w:rPr>
              <w:b/>
              <w:color w:val="234170" w:themeColor="text2" w:themeShade="BF"/>
            </w:rPr>
            <w:t>Github</w:t>
          </w:r>
          <w:r w:rsidR="00CB46CA" w:rsidRPr="00BB1C6B">
            <w:rPr>
              <w:color w:val="234170" w:themeColor="text2" w:themeShade="BF"/>
            </w:rPr>
            <w:t>: https://github.com/Slemirs;</w:t>
          </w:r>
        </w:p>
      </w:sdtContent>
    </w:sdt>
    <w:p w:rsidR="004942CA" w:rsidRPr="00BB1C6B" w:rsidRDefault="005515CE" w:rsidP="00BB1C6B">
      <w:pPr>
        <w:pStyle w:val="af8"/>
        <w:spacing w:before="100" w:after="100"/>
        <w:rPr>
          <w:sz w:val="32"/>
        </w:rPr>
      </w:pPr>
      <w:r w:rsidRPr="00BB1C6B">
        <w:rPr>
          <w:sz w:val="32"/>
        </w:rPr>
        <w:t>Ц</w:t>
      </w:r>
      <w:r w:rsidR="004942CA" w:rsidRPr="00BB1C6B">
        <w:rPr>
          <w:sz w:val="32"/>
        </w:rPr>
        <w:t>іль</w:t>
      </w:r>
    </w:p>
    <w:p w:rsidR="00D9369E" w:rsidRPr="00BB1C6B" w:rsidRDefault="007E001B" w:rsidP="00BB1C6B">
      <w:pPr>
        <w:spacing w:before="100" w:after="100"/>
        <w:rPr>
          <w:color w:val="000000"/>
          <w:sz w:val="28"/>
        </w:rPr>
      </w:pPr>
      <w:r w:rsidRPr="00BB1C6B">
        <w:rPr>
          <w:sz w:val="28"/>
        </w:rPr>
        <w:t xml:space="preserve">Отримати посаду </w:t>
      </w:r>
      <w:r w:rsidR="00D77DB6">
        <w:rPr>
          <w:sz w:val="28"/>
          <w:lang w:val="en-US"/>
        </w:rPr>
        <w:t xml:space="preserve">junior </w:t>
      </w:r>
      <w:bookmarkStart w:id="0" w:name="_GoBack"/>
      <w:bookmarkEnd w:id="0"/>
      <w:r w:rsidRPr="00BB1C6B">
        <w:rPr>
          <w:sz w:val="28"/>
        </w:rPr>
        <w:t>Front-End розробника</w:t>
      </w:r>
      <w:r w:rsidR="00BB1C6B" w:rsidRPr="00BB1C6B">
        <w:rPr>
          <w:sz w:val="28"/>
        </w:rPr>
        <w:t>.</w:t>
      </w:r>
    </w:p>
    <w:p w:rsidR="00F16B59" w:rsidRPr="00BB1C6B" w:rsidRDefault="005515CE" w:rsidP="00BB1C6B">
      <w:pPr>
        <w:pStyle w:val="af8"/>
        <w:spacing w:before="100" w:after="100"/>
        <w:rPr>
          <w:sz w:val="32"/>
        </w:rPr>
      </w:pPr>
      <w:r w:rsidRPr="00BB1C6B">
        <w:rPr>
          <w:sz w:val="32"/>
        </w:rPr>
        <w:t>О</w:t>
      </w:r>
      <w:r w:rsidR="00E13651" w:rsidRPr="00BB1C6B">
        <w:rPr>
          <w:sz w:val="32"/>
        </w:rPr>
        <w:t>світа</w:t>
      </w:r>
    </w:p>
    <w:p w:rsidR="00CB46CA" w:rsidRPr="00BB1C6B" w:rsidRDefault="00CB46CA" w:rsidP="00BB1C6B">
      <w:pPr>
        <w:pStyle w:val="a3"/>
        <w:numPr>
          <w:ilvl w:val="0"/>
          <w:numId w:val="18"/>
        </w:numPr>
        <w:spacing w:before="100" w:after="100"/>
        <w:rPr>
          <w:rFonts w:eastAsiaTheme="minorEastAsia"/>
          <w:sz w:val="28"/>
          <w:szCs w:val="28"/>
        </w:rPr>
      </w:pPr>
      <w:r w:rsidRPr="00BB1C6B">
        <w:rPr>
          <w:rFonts w:eastAsiaTheme="minorEastAsia"/>
          <w:sz w:val="28"/>
          <w:szCs w:val="28"/>
        </w:rPr>
        <w:t xml:space="preserve">2015-2018 студент </w:t>
      </w:r>
      <w:r w:rsidR="007E001B" w:rsidRPr="00BB1C6B">
        <w:rPr>
          <w:rFonts w:eastAsiaTheme="minorEastAsia"/>
          <w:sz w:val="28"/>
          <w:szCs w:val="28"/>
        </w:rPr>
        <w:t>Національного університету біоресурсів і природокористування України, факультет інформаційних технологій, спеціальність: економічна кібернетика</w:t>
      </w:r>
    </w:p>
    <w:p w:rsidR="00CB46CA" w:rsidRPr="00BB1C6B" w:rsidRDefault="00CB46CA" w:rsidP="00BB1C6B">
      <w:pPr>
        <w:pStyle w:val="a3"/>
        <w:numPr>
          <w:ilvl w:val="0"/>
          <w:numId w:val="18"/>
        </w:numPr>
        <w:spacing w:before="100" w:after="100"/>
        <w:rPr>
          <w:rFonts w:eastAsiaTheme="minorEastAsia"/>
          <w:sz w:val="28"/>
          <w:szCs w:val="28"/>
        </w:rPr>
      </w:pPr>
      <w:r w:rsidRPr="00BB1C6B">
        <w:rPr>
          <w:rFonts w:ascii="Times New Roman" w:eastAsia="Times New Roman" w:hAnsi="Times New Roman" w:cs="Times New Roman"/>
          <w:sz w:val="28"/>
          <w:szCs w:val="28"/>
        </w:rPr>
        <w:t xml:space="preserve">2012–2015 закінчив </w:t>
      </w:r>
      <w:r w:rsidRPr="00BB1C6B">
        <w:rPr>
          <w:sz w:val="28"/>
          <w:szCs w:val="28"/>
        </w:rPr>
        <w:t>Торговельно-Економічний коледж</w:t>
      </w:r>
      <w:r w:rsidRPr="00BB1C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1C6B">
        <w:rPr>
          <w:sz w:val="28"/>
          <w:szCs w:val="28"/>
        </w:rPr>
        <w:t>за спеціальністю фахівець з інформаційних технологій</w:t>
      </w:r>
      <w:r w:rsidR="004942CA" w:rsidRPr="00BB1C6B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:rsidR="00D9369E" w:rsidRPr="00BB1C6B" w:rsidRDefault="0006505F" w:rsidP="00BB1C6B">
      <w:pPr>
        <w:pStyle w:val="af8"/>
        <w:spacing w:before="100" w:after="100"/>
        <w:rPr>
          <w:sz w:val="32"/>
        </w:rPr>
      </w:pPr>
      <w:r w:rsidRPr="00BB1C6B">
        <w:rPr>
          <w:sz w:val="32"/>
        </w:rPr>
        <w:t>Досвід роботи</w:t>
      </w:r>
    </w:p>
    <w:p w:rsidR="004942CA" w:rsidRPr="00BB1C6B" w:rsidRDefault="007E001B" w:rsidP="00BB1C6B">
      <w:pPr>
        <w:spacing w:before="100" w:after="100"/>
        <w:rPr>
          <w:rFonts w:ascii="Times New Roman" w:eastAsia="Times New Roman" w:hAnsi="Times New Roman" w:cs="Times New Roman"/>
          <w:sz w:val="28"/>
          <w:szCs w:val="28"/>
        </w:rPr>
      </w:pPr>
      <w:r w:rsidRPr="00BB1C6B">
        <w:rPr>
          <w:rFonts w:ascii="Times New Roman" w:eastAsia="Times New Roman" w:hAnsi="Times New Roman" w:cs="Times New Roman"/>
          <w:sz w:val="28"/>
          <w:szCs w:val="28"/>
        </w:rPr>
        <w:t>Створення сайт</w:t>
      </w:r>
      <w:r w:rsidR="0050435F" w:rsidRPr="00BB1C6B">
        <w:rPr>
          <w:rFonts w:ascii="Times New Roman" w:eastAsia="Times New Roman" w:hAnsi="Times New Roman" w:cs="Times New Roman"/>
          <w:sz w:val="28"/>
          <w:szCs w:val="28"/>
        </w:rPr>
        <w:t>ів (розмітка):</w:t>
      </w:r>
    </w:p>
    <w:p w:rsidR="0050435F" w:rsidRPr="00BB1C6B" w:rsidRDefault="0050435F" w:rsidP="00BB1C6B">
      <w:pPr>
        <w:pStyle w:val="a3"/>
        <w:numPr>
          <w:ilvl w:val="0"/>
          <w:numId w:val="19"/>
        </w:numPr>
        <w:spacing w:before="100" w:after="100"/>
        <w:rPr>
          <w:sz w:val="28"/>
          <w:szCs w:val="28"/>
        </w:rPr>
      </w:pPr>
      <w:r w:rsidRPr="00BB1C6B">
        <w:rPr>
          <w:sz w:val="28"/>
          <w:szCs w:val="28"/>
        </w:rPr>
        <w:t xml:space="preserve">Жіночий </w:t>
      </w:r>
      <w:r w:rsidR="00BB1C6B" w:rsidRPr="00BB1C6B">
        <w:rPr>
          <w:sz w:val="28"/>
          <w:szCs w:val="28"/>
        </w:rPr>
        <w:t>блог</w:t>
      </w:r>
      <w:r w:rsidRPr="00BB1C6B">
        <w:rPr>
          <w:sz w:val="28"/>
          <w:szCs w:val="28"/>
        </w:rPr>
        <w:t xml:space="preserve"> (html + css)</w:t>
      </w:r>
    </w:p>
    <w:p w:rsidR="0050435F" w:rsidRPr="00BB1C6B" w:rsidRDefault="0050435F" w:rsidP="00BB1C6B">
      <w:pPr>
        <w:spacing w:before="100" w:after="100"/>
        <w:ind w:left="720"/>
        <w:rPr>
          <w:sz w:val="28"/>
          <w:szCs w:val="28"/>
        </w:rPr>
      </w:pPr>
      <w:r w:rsidRPr="00BB1C6B">
        <w:rPr>
          <w:sz w:val="28"/>
          <w:szCs w:val="28"/>
        </w:rPr>
        <w:t>https://github.com/Slemirs/Fashion-days</w:t>
      </w:r>
    </w:p>
    <w:p w:rsidR="0050435F" w:rsidRPr="00BB1C6B" w:rsidRDefault="00BB1C6B" w:rsidP="00BB1C6B">
      <w:pPr>
        <w:pStyle w:val="a3"/>
        <w:numPr>
          <w:ilvl w:val="0"/>
          <w:numId w:val="19"/>
        </w:numPr>
        <w:spacing w:before="100" w:after="100"/>
        <w:rPr>
          <w:sz w:val="28"/>
          <w:szCs w:val="28"/>
        </w:rPr>
      </w:pPr>
      <w:r w:rsidRPr="00BB1C6B">
        <w:rPr>
          <w:sz w:val="28"/>
          <w:szCs w:val="28"/>
        </w:rPr>
        <w:t>Інтернет-магазин (</w:t>
      </w:r>
      <w:r w:rsidR="0050435F" w:rsidRPr="00BB1C6B">
        <w:rPr>
          <w:sz w:val="28"/>
          <w:szCs w:val="28"/>
        </w:rPr>
        <w:t>html5 + css3, bootstrap, jQuery)</w:t>
      </w:r>
    </w:p>
    <w:p w:rsidR="0050435F" w:rsidRPr="00BB1C6B" w:rsidRDefault="0050435F" w:rsidP="00BB1C6B">
      <w:pPr>
        <w:spacing w:before="100" w:after="100"/>
        <w:ind w:left="720"/>
        <w:rPr>
          <w:sz w:val="28"/>
          <w:szCs w:val="28"/>
        </w:rPr>
      </w:pPr>
      <w:r w:rsidRPr="00BB1C6B">
        <w:rPr>
          <w:sz w:val="28"/>
          <w:szCs w:val="28"/>
        </w:rPr>
        <w:t>https://github.com/Slemirs/Furnite</w:t>
      </w:r>
    </w:p>
    <w:p w:rsidR="00D9369E" w:rsidRPr="00BB1C6B" w:rsidRDefault="0006505F" w:rsidP="00BB1C6B">
      <w:pPr>
        <w:pStyle w:val="af8"/>
        <w:spacing w:before="100" w:after="100"/>
        <w:rPr>
          <w:sz w:val="32"/>
        </w:rPr>
      </w:pPr>
      <w:r w:rsidRPr="00BB1C6B">
        <w:rPr>
          <w:sz w:val="32"/>
        </w:rPr>
        <w:t>Вміння та навички</w:t>
      </w:r>
    </w:p>
    <w:p w:rsidR="0050435F" w:rsidRPr="00BB1C6B" w:rsidRDefault="0050435F" w:rsidP="00BB1C6B">
      <w:pPr>
        <w:pStyle w:val="a3"/>
        <w:numPr>
          <w:ilvl w:val="0"/>
          <w:numId w:val="5"/>
        </w:numPr>
        <w:spacing w:before="100" w:after="100"/>
        <w:ind w:left="630" w:hanging="270"/>
        <w:rPr>
          <w:sz w:val="28"/>
          <w:szCs w:val="28"/>
        </w:rPr>
      </w:pPr>
      <w:r w:rsidRPr="00BB1C6B">
        <w:rPr>
          <w:sz w:val="28"/>
          <w:szCs w:val="28"/>
        </w:rPr>
        <w:t>Адаптивна, кросбраузерна розмітка сайту, розмітка сайту за допомогою фреймворку Bootstrap, робота з Git через термінал.</w:t>
      </w:r>
    </w:p>
    <w:p w:rsidR="0050435F" w:rsidRPr="00BB1C6B" w:rsidRDefault="00A94649" w:rsidP="00BB1C6B">
      <w:pPr>
        <w:pStyle w:val="a3"/>
        <w:numPr>
          <w:ilvl w:val="0"/>
          <w:numId w:val="5"/>
        </w:numPr>
        <w:spacing w:before="100" w:after="100"/>
        <w:ind w:left="630" w:hanging="270"/>
        <w:rPr>
          <w:sz w:val="28"/>
          <w:szCs w:val="28"/>
        </w:rPr>
      </w:pPr>
      <w:r w:rsidRPr="00BB1C6B">
        <w:rPr>
          <w:b/>
          <w:sz w:val="28"/>
          <w:szCs w:val="28"/>
        </w:rPr>
        <w:t xml:space="preserve">Знання ОС: </w:t>
      </w:r>
      <w:r w:rsidR="0006505F" w:rsidRPr="00BB1C6B">
        <w:rPr>
          <w:sz w:val="28"/>
          <w:szCs w:val="28"/>
        </w:rPr>
        <w:t>Windows</w:t>
      </w:r>
      <w:r w:rsidRPr="00BB1C6B">
        <w:rPr>
          <w:sz w:val="28"/>
          <w:szCs w:val="28"/>
        </w:rPr>
        <w:t>(</w:t>
      </w:r>
      <w:r w:rsidR="0006505F" w:rsidRPr="00BB1C6B">
        <w:rPr>
          <w:sz w:val="28"/>
          <w:szCs w:val="28"/>
        </w:rPr>
        <w:t xml:space="preserve"> XP,7,</w:t>
      </w:r>
      <w:r w:rsidR="008252DB" w:rsidRPr="00BB1C6B">
        <w:rPr>
          <w:sz w:val="28"/>
          <w:szCs w:val="28"/>
        </w:rPr>
        <w:t>8</w:t>
      </w:r>
      <w:r w:rsidR="004942CA" w:rsidRPr="00BB1C6B">
        <w:rPr>
          <w:sz w:val="28"/>
          <w:szCs w:val="28"/>
        </w:rPr>
        <w:t xml:space="preserve"> </w:t>
      </w:r>
      <w:r w:rsidRPr="00BB1C6B">
        <w:rPr>
          <w:sz w:val="28"/>
          <w:szCs w:val="28"/>
        </w:rPr>
        <w:t>)</w:t>
      </w:r>
      <w:r w:rsidR="007E001B" w:rsidRPr="00BB1C6B">
        <w:rPr>
          <w:sz w:val="28"/>
          <w:szCs w:val="28"/>
        </w:rPr>
        <w:t>, Linux (Ubuntu)</w:t>
      </w:r>
      <w:r w:rsidR="00BB1C6B" w:rsidRPr="00BB1C6B">
        <w:rPr>
          <w:sz w:val="28"/>
          <w:szCs w:val="28"/>
        </w:rPr>
        <w:t>.</w:t>
      </w:r>
    </w:p>
    <w:p w:rsidR="00A94649" w:rsidRPr="00BB1C6B" w:rsidRDefault="00A94649" w:rsidP="00BB1C6B">
      <w:pPr>
        <w:pStyle w:val="a3"/>
        <w:numPr>
          <w:ilvl w:val="0"/>
          <w:numId w:val="5"/>
        </w:numPr>
        <w:spacing w:before="100" w:after="100"/>
        <w:ind w:left="630" w:hanging="270"/>
        <w:rPr>
          <w:sz w:val="28"/>
          <w:szCs w:val="28"/>
        </w:rPr>
      </w:pPr>
      <w:r w:rsidRPr="00BB1C6B">
        <w:rPr>
          <w:b/>
          <w:sz w:val="28"/>
          <w:szCs w:val="28"/>
        </w:rPr>
        <w:t>Знання програм:</w:t>
      </w:r>
      <w:r w:rsidR="007E001B" w:rsidRPr="00BB1C6B">
        <w:rPr>
          <w:sz w:val="28"/>
          <w:szCs w:val="28"/>
        </w:rPr>
        <w:t xml:space="preserve"> MS Office, Adobe </w:t>
      </w:r>
      <w:r w:rsidRPr="00BB1C6B">
        <w:rPr>
          <w:sz w:val="28"/>
          <w:szCs w:val="28"/>
        </w:rPr>
        <w:t>Photoshop</w:t>
      </w:r>
      <w:r w:rsidR="008F2023" w:rsidRPr="00BB1C6B">
        <w:rPr>
          <w:sz w:val="28"/>
          <w:szCs w:val="28"/>
        </w:rPr>
        <w:t>,</w:t>
      </w:r>
      <w:r w:rsidR="00BB1C6B" w:rsidRPr="00BB1C6B">
        <w:rPr>
          <w:sz w:val="28"/>
          <w:szCs w:val="28"/>
        </w:rPr>
        <w:t xml:space="preserve"> S</w:t>
      </w:r>
      <w:r w:rsidR="0050435F" w:rsidRPr="00BB1C6B">
        <w:rPr>
          <w:sz w:val="28"/>
          <w:szCs w:val="28"/>
        </w:rPr>
        <w:t>ublimeText</w:t>
      </w:r>
      <w:r w:rsidR="007E001B" w:rsidRPr="00BB1C6B">
        <w:rPr>
          <w:sz w:val="28"/>
          <w:szCs w:val="28"/>
        </w:rPr>
        <w:t>.</w:t>
      </w:r>
    </w:p>
    <w:p w:rsidR="0006505F" w:rsidRPr="00BB1C6B" w:rsidRDefault="0006505F" w:rsidP="00BB1C6B">
      <w:pPr>
        <w:pStyle w:val="a3"/>
        <w:numPr>
          <w:ilvl w:val="0"/>
          <w:numId w:val="5"/>
        </w:numPr>
        <w:spacing w:before="100" w:after="100"/>
        <w:ind w:left="630" w:hanging="270"/>
        <w:rPr>
          <w:sz w:val="28"/>
          <w:szCs w:val="28"/>
        </w:rPr>
      </w:pPr>
      <w:r w:rsidRPr="00BB1C6B">
        <w:rPr>
          <w:b/>
          <w:sz w:val="28"/>
          <w:szCs w:val="28"/>
        </w:rPr>
        <w:t>Мови програмування:</w:t>
      </w:r>
      <w:r w:rsidR="00DF77E8" w:rsidRPr="00BB1C6B">
        <w:rPr>
          <w:sz w:val="28"/>
          <w:szCs w:val="28"/>
        </w:rPr>
        <w:t xml:space="preserve"> </w:t>
      </w:r>
      <w:r w:rsidR="0050435F" w:rsidRPr="00BB1C6B">
        <w:rPr>
          <w:sz w:val="28"/>
          <w:szCs w:val="28"/>
        </w:rPr>
        <w:t>Java, Javascript</w:t>
      </w:r>
      <w:r w:rsidR="00BB1C6B">
        <w:rPr>
          <w:sz w:val="28"/>
          <w:szCs w:val="28"/>
        </w:rPr>
        <w:t xml:space="preserve"> – базовий рівень</w:t>
      </w:r>
      <w:r w:rsidR="0050435F" w:rsidRPr="00BB1C6B">
        <w:rPr>
          <w:sz w:val="28"/>
          <w:szCs w:val="28"/>
        </w:rPr>
        <w:t>,</w:t>
      </w:r>
      <w:r w:rsidR="00DF77E8" w:rsidRPr="00BB1C6B">
        <w:rPr>
          <w:sz w:val="28"/>
          <w:szCs w:val="28"/>
        </w:rPr>
        <w:t xml:space="preserve"> </w:t>
      </w:r>
      <w:r w:rsidR="0050435F" w:rsidRPr="00BB1C6B">
        <w:rPr>
          <w:sz w:val="28"/>
          <w:szCs w:val="28"/>
        </w:rPr>
        <w:t>html</w:t>
      </w:r>
      <w:r w:rsidR="00530641" w:rsidRPr="00BB1C6B">
        <w:rPr>
          <w:sz w:val="28"/>
          <w:szCs w:val="28"/>
        </w:rPr>
        <w:t xml:space="preserve">, </w:t>
      </w:r>
      <w:r w:rsidR="0050435F" w:rsidRPr="00BB1C6B">
        <w:rPr>
          <w:sz w:val="28"/>
          <w:szCs w:val="28"/>
        </w:rPr>
        <w:t>css</w:t>
      </w:r>
      <w:r w:rsidR="00F16B59" w:rsidRPr="00BB1C6B">
        <w:rPr>
          <w:sz w:val="28"/>
          <w:szCs w:val="28"/>
        </w:rPr>
        <w:t>.</w:t>
      </w:r>
    </w:p>
    <w:p w:rsidR="00F16B59" w:rsidRPr="00BB1C6B" w:rsidRDefault="00A94649" w:rsidP="00BB1C6B">
      <w:pPr>
        <w:pStyle w:val="a3"/>
        <w:numPr>
          <w:ilvl w:val="0"/>
          <w:numId w:val="5"/>
        </w:numPr>
        <w:spacing w:before="100" w:after="100"/>
        <w:ind w:left="630" w:hanging="270"/>
        <w:rPr>
          <w:sz w:val="28"/>
          <w:szCs w:val="28"/>
        </w:rPr>
      </w:pPr>
      <w:r w:rsidRPr="00BB1C6B">
        <w:rPr>
          <w:b/>
          <w:sz w:val="28"/>
          <w:szCs w:val="28"/>
        </w:rPr>
        <w:t>Знання мов:</w:t>
      </w:r>
      <w:r w:rsidRPr="00BB1C6B">
        <w:rPr>
          <w:sz w:val="28"/>
          <w:szCs w:val="28"/>
        </w:rPr>
        <w:t xml:space="preserve"> Англійська – </w:t>
      </w:r>
      <w:r w:rsidR="00BB1C6B" w:rsidRPr="00BB1C6B">
        <w:rPr>
          <w:sz w:val="28"/>
          <w:szCs w:val="28"/>
        </w:rPr>
        <w:t>середній</w:t>
      </w:r>
      <w:r w:rsidRPr="00BB1C6B">
        <w:rPr>
          <w:sz w:val="28"/>
          <w:szCs w:val="28"/>
        </w:rPr>
        <w:t xml:space="preserve"> рівень. Українська, російська – вільно.</w:t>
      </w:r>
    </w:p>
    <w:p w:rsidR="00BB1C6B" w:rsidRPr="00BB1C6B" w:rsidRDefault="00A94649" w:rsidP="008D595A">
      <w:pPr>
        <w:pStyle w:val="a3"/>
        <w:numPr>
          <w:ilvl w:val="0"/>
          <w:numId w:val="5"/>
        </w:numPr>
        <w:spacing w:before="100" w:after="100"/>
        <w:ind w:left="630" w:hanging="270"/>
        <w:rPr>
          <w:sz w:val="28"/>
          <w:szCs w:val="28"/>
        </w:rPr>
      </w:pPr>
      <w:r w:rsidRPr="00BB1C6B">
        <w:rPr>
          <w:b/>
          <w:sz w:val="28"/>
          <w:szCs w:val="28"/>
        </w:rPr>
        <w:t>Інше:</w:t>
      </w:r>
      <w:r w:rsidRPr="00BB1C6B">
        <w:rPr>
          <w:sz w:val="28"/>
          <w:szCs w:val="28"/>
        </w:rPr>
        <w:t xml:space="preserve"> водійські права (категорії В)</w:t>
      </w:r>
      <w:r w:rsidR="00FD521F" w:rsidRPr="00BB1C6B">
        <w:rPr>
          <w:sz w:val="28"/>
          <w:szCs w:val="28"/>
        </w:rPr>
        <w:t>.</w:t>
      </w:r>
    </w:p>
    <w:p w:rsidR="004942CA" w:rsidRPr="00BB1C6B" w:rsidRDefault="004942CA" w:rsidP="008D595A">
      <w:pPr>
        <w:pStyle w:val="a3"/>
        <w:numPr>
          <w:ilvl w:val="0"/>
          <w:numId w:val="5"/>
        </w:numPr>
        <w:spacing w:before="100" w:after="100"/>
        <w:ind w:left="630" w:hanging="270"/>
        <w:rPr>
          <w:sz w:val="28"/>
          <w:szCs w:val="28"/>
        </w:rPr>
      </w:pPr>
      <w:r w:rsidRPr="00BB1C6B">
        <w:rPr>
          <w:b/>
          <w:sz w:val="28"/>
          <w:szCs w:val="28"/>
        </w:rPr>
        <w:t>Якості</w:t>
      </w:r>
      <w:r w:rsidRPr="00BB1C6B">
        <w:rPr>
          <w:sz w:val="28"/>
          <w:szCs w:val="28"/>
        </w:rPr>
        <w:t>: цілеспрямований, спокійний, комунікабельний, швидко навчаюсь.</w:t>
      </w:r>
    </w:p>
    <w:sectPr w:rsidR="004942CA" w:rsidRPr="00BB1C6B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7CD" w:rsidRDefault="006507CD">
      <w:pPr>
        <w:spacing w:after="0" w:line="240" w:lineRule="auto"/>
      </w:pPr>
      <w:r>
        <w:separator/>
      </w:r>
    </w:p>
  </w:endnote>
  <w:endnote w:type="continuationSeparator" w:id="0">
    <w:p w:rsidR="006507CD" w:rsidRDefault="0065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7CD" w:rsidRDefault="006507CD">
      <w:pPr>
        <w:spacing w:after="0" w:line="240" w:lineRule="auto"/>
      </w:pPr>
      <w:r>
        <w:separator/>
      </w:r>
    </w:p>
  </w:footnote>
  <w:footnote w:type="continuationSeparator" w:id="0">
    <w:p w:rsidR="006507CD" w:rsidRDefault="00650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69E" w:rsidRDefault="006507CD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Автор"/>
        <w:id w:val="-370996696"/>
        <w:placeholder>
          <w:docPart w:val="8EBC5AEB2C2142788F87558CACF2786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13651">
          <w:rPr>
            <w:color w:val="6076B4" w:themeColor="accent1"/>
          </w:rPr>
          <w:t>Хомич Артур Михайлович</w:t>
        </w:r>
      </w:sdtContent>
    </w:sdt>
  </w:p>
  <w:p w:rsidR="00D9369E" w:rsidRDefault="005515CE">
    <w:pPr>
      <w:pStyle w:val="afb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6B7"/>
    <w:multiLevelType w:val="hybridMultilevel"/>
    <w:tmpl w:val="5A861F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1A34"/>
    <w:multiLevelType w:val="hybridMultilevel"/>
    <w:tmpl w:val="F1F4B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3340"/>
    <w:multiLevelType w:val="hybridMultilevel"/>
    <w:tmpl w:val="48463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7145A"/>
    <w:multiLevelType w:val="hybridMultilevel"/>
    <w:tmpl w:val="CD54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641A6"/>
    <w:multiLevelType w:val="hybridMultilevel"/>
    <w:tmpl w:val="89C24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C760B9"/>
    <w:multiLevelType w:val="hybridMultilevel"/>
    <w:tmpl w:val="6AB4F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C7933"/>
    <w:multiLevelType w:val="hybridMultilevel"/>
    <w:tmpl w:val="B2026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DA1617"/>
    <w:multiLevelType w:val="hybridMultilevel"/>
    <w:tmpl w:val="8CD674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BF5557"/>
    <w:multiLevelType w:val="multilevel"/>
    <w:tmpl w:val="71C8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D76FF"/>
    <w:multiLevelType w:val="hybridMultilevel"/>
    <w:tmpl w:val="C400C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A3BA8"/>
    <w:multiLevelType w:val="hybridMultilevel"/>
    <w:tmpl w:val="A6D83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F16D3"/>
    <w:multiLevelType w:val="hybridMultilevel"/>
    <w:tmpl w:val="8B5496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7F044E"/>
    <w:multiLevelType w:val="hybridMultilevel"/>
    <w:tmpl w:val="C4E2A6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E27DE"/>
    <w:multiLevelType w:val="hybridMultilevel"/>
    <w:tmpl w:val="78E6A9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"/>
  </w:num>
  <w:num w:numId="5">
    <w:abstractNumId w:val="10"/>
  </w:num>
  <w:num w:numId="6">
    <w:abstractNumId w:val="12"/>
  </w:num>
  <w:num w:numId="7">
    <w:abstractNumId w:val="2"/>
  </w:num>
  <w:num w:numId="8">
    <w:abstractNumId w:val="15"/>
  </w:num>
  <w:num w:numId="9">
    <w:abstractNumId w:val="18"/>
  </w:num>
  <w:num w:numId="10">
    <w:abstractNumId w:val="4"/>
  </w:num>
  <w:num w:numId="11">
    <w:abstractNumId w:val="9"/>
  </w:num>
  <w:num w:numId="12">
    <w:abstractNumId w:val="0"/>
  </w:num>
  <w:num w:numId="13">
    <w:abstractNumId w:val="5"/>
  </w:num>
  <w:num w:numId="14">
    <w:abstractNumId w:val="16"/>
  </w:num>
  <w:num w:numId="15">
    <w:abstractNumId w:val="14"/>
  </w:num>
  <w:num w:numId="16">
    <w:abstractNumId w:val="11"/>
  </w:num>
  <w:num w:numId="17">
    <w:abstractNumId w:val="8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51"/>
    <w:rsid w:val="0006505F"/>
    <w:rsid w:val="00101F20"/>
    <w:rsid w:val="00194B41"/>
    <w:rsid w:val="00236A98"/>
    <w:rsid w:val="00372A88"/>
    <w:rsid w:val="004857A3"/>
    <w:rsid w:val="004942CA"/>
    <w:rsid w:val="0050435F"/>
    <w:rsid w:val="00530641"/>
    <w:rsid w:val="005515CE"/>
    <w:rsid w:val="006507CD"/>
    <w:rsid w:val="007E001B"/>
    <w:rsid w:val="008252DB"/>
    <w:rsid w:val="00836362"/>
    <w:rsid w:val="008B0DBA"/>
    <w:rsid w:val="008F2023"/>
    <w:rsid w:val="0098285E"/>
    <w:rsid w:val="00A94649"/>
    <w:rsid w:val="00B23A8C"/>
    <w:rsid w:val="00B251A7"/>
    <w:rsid w:val="00B672B2"/>
    <w:rsid w:val="00BB1C6B"/>
    <w:rsid w:val="00CB46CA"/>
    <w:rsid w:val="00CE3FCE"/>
    <w:rsid w:val="00D22A5C"/>
    <w:rsid w:val="00D77DB6"/>
    <w:rsid w:val="00D85D6A"/>
    <w:rsid w:val="00D9369E"/>
    <w:rsid w:val="00DF77E8"/>
    <w:rsid w:val="00E13651"/>
    <w:rsid w:val="00E25348"/>
    <w:rsid w:val="00F16B59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0EFA5"/>
  <w15:docId w15:val="{9729BA7A-5FDE-4B31-B277-B47CF5B2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  <w:color w:val="000000"/>
    </w:rPr>
  </w:style>
  <w:style w:type="paragraph" w:styleId="ab">
    <w:name w:val="No Spacing"/>
    <w:link w:val="ac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hAnsiTheme="majorHAnsi"/>
      <w:i/>
      <w:iCs/>
      <w:color w:val="000000"/>
      <w:sz w:val="24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ae">
    <w:name w:val="Выделенная цитата Знак"/>
    <w:basedOn w:val="a0"/>
    <w:link w:val="ad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af">
    <w:name w:val="Subtle Emphasis"/>
    <w:basedOn w:val="a0"/>
    <w:uiPriority w:val="19"/>
    <w:qFormat/>
    <w:rPr>
      <w:i/>
      <w:iCs/>
      <w:color w:val="000000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af1">
    <w:name w:val="Subtle Reference"/>
    <w:basedOn w:val="a0"/>
    <w:uiPriority w:val="31"/>
    <w:qFormat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af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af5">
    <w:name w:val="Placeholder Text"/>
    <w:basedOn w:val="a0"/>
    <w:uiPriority w:val="99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customStyle="1" w:styleId="af8">
    <w:name w:val="Заголовок раздела"/>
    <w:basedOn w:val="1"/>
    <w:next w:val="a"/>
    <w:pPr>
      <w:spacing w:before="300"/>
    </w:pPr>
  </w:style>
  <w:style w:type="character" w:customStyle="1" w:styleId="ac">
    <w:name w:val="Без интервала Знак"/>
    <w:basedOn w:val="a0"/>
    <w:link w:val="ab"/>
    <w:uiPriority w:val="1"/>
  </w:style>
  <w:style w:type="paragraph" w:customStyle="1" w:styleId="af9">
    <w:name w:val="Подраздел"/>
    <w:basedOn w:val="2"/>
    <w:pPr>
      <w:spacing w:before="0"/>
    </w:pPr>
  </w:style>
  <w:style w:type="paragraph" w:customStyle="1" w:styleId="afa">
    <w:name w:val="Дата подраздела"/>
    <w:basedOn w:val="a"/>
    <w:pPr>
      <w:spacing w:after="0"/>
    </w:pPr>
    <w:rPr>
      <w:color w:val="6076B4" w:themeColor="accent1"/>
    </w:rPr>
  </w:style>
  <w:style w:type="paragraph" w:styleId="afb">
    <w:name w:val="head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table" w:styleId="aff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40;&#1088;&#1090;&#1091;&#1088;\Application%20Data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244FD86B974797A81A73CD943689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56DA90-B4F1-4390-8534-DE9731423357}"/>
      </w:docPartPr>
      <w:docPartBody>
        <w:p w:rsidR="00C91428" w:rsidRDefault="007235B6">
          <w:pPr>
            <w:pStyle w:val="C0244FD86B974797A81A73CD94368929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4658D57B535C49EFA3191B9232EB2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4B8907-321D-41A4-B214-08F30276DAFC}"/>
      </w:docPartPr>
      <w:docPartBody>
        <w:p w:rsidR="00C91428" w:rsidRDefault="007235B6">
          <w:pPr>
            <w:pStyle w:val="4658D57B535C49EFA3191B9232EB2844"/>
          </w:pPr>
          <w:r>
            <w:t>[Введите свое имя]</w:t>
          </w:r>
        </w:p>
      </w:docPartBody>
    </w:docPart>
    <w:docPart>
      <w:docPartPr>
        <w:name w:val="A7E93C56F8EE4DC3AA26EEEFB3B0E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34B485-7698-452B-9B7A-C8862DA1ADE9}"/>
      </w:docPartPr>
      <w:docPartBody>
        <w:p w:rsidR="00C91428" w:rsidRDefault="007235B6">
          <w:pPr>
            <w:pStyle w:val="A7E93C56F8EE4DC3AA26EEEFB3B0EE47"/>
          </w:pPr>
          <w:r>
            <w:rPr>
              <w:color w:val="44546A" w:themeColor="text2"/>
            </w:rPr>
            <w:t>[Введите адрес электронной почты]</w:t>
          </w:r>
        </w:p>
      </w:docPartBody>
    </w:docPart>
    <w:docPart>
      <w:docPartPr>
        <w:name w:val="7E07ADB520674BA1A871AF7BABC1F3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6163B6-4B6E-448C-91C3-E21FA6EA32DF}"/>
      </w:docPartPr>
      <w:docPartBody>
        <w:p w:rsidR="00C91428" w:rsidRDefault="007235B6">
          <w:pPr>
            <w:pStyle w:val="7E07ADB520674BA1A871AF7BABC1F3C4"/>
          </w:pPr>
          <w:r>
            <w:rPr>
              <w:color w:val="44546A" w:themeColor="text2"/>
            </w:rPr>
            <w:t>[Введите свой адрес]</w:t>
          </w:r>
        </w:p>
      </w:docPartBody>
    </w:docPart>
    <w:docPart>
      <w:docPartPr>
        <w:name w:val="EE530977FC364841B83C33040626F6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7715FD-B034-4488-BEB4-FD6178B12F2B}"/>
      </w:docPartPr>
      <w:docPartBody>
        <w:p w:rsidR="00C91428" w:rsidRDefault="007235B6">
          <w:pPr>
            <w:pStyle w:val="EE530977FC364841B83C33040626F601"/>
          </w:pPr>
          <w:r>
            <w:rPr>
              <w:color w:val="44546A" w:themeColor="text2"/>
            </w:rPr>
            <w:t>[Введите свой номер телефона]</w:t>
          </w:r>
        </w:p>
      </w:docPartBody>
    </w:docPart>
    <w:docPart>
      <w:docPartPr>
        <w:name w:val="8EBC5AEB2C2142788F87558CACF278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9C1489-8FAC-4A70-A4E9-75048F62112B}"/>
      </w:docPartPr>
      <w:docPartBody>
        <w:p w:rsidR="00C91428" w:rsidRDefault="007235B6">
          <w:pPr>
            <w:pStyle w:val="8EBC5AEB2C2142788F87558CACF27866"/>
          </w:pPr>
          <w:r>
            <w:t>[Введите список умений и навыков]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B6"/>
    <w:rsid w:val="00175CCF"/>
    <w:rsid w:val="005141C8"/>
    <w:rsid w:val="007235B6"/>
    <w:rsid w:val="009A114D"/>
    <w:rsid w:val="00A514D2"/>
    <w:rsid w:val="00A95502"/>
    <w:rsid w:val="00AD695D"/>
    <w:rsid w:val="00B26516"/>
    <w:rsid w:val="00C82D09"/>
    <w:rsid w:val="00C91428"/>
    <w:rsid w:val="00DC4B89"/>
    <w:rsid w:val="00FD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C0244FD86B974797A81A73CD94368929">
    <w:name w:val="C0244FD86B974797A81A73CD94368929"/>
  </w:style>
  <w:style w:type="paragraph" w:customStyle="1" w:styleId="4658D57B535C49EFA3191B9232EB2844">
    <w:name w:val="4658D57B535C49EFA3191B9232EB2844"/>
  </w:style>
  <w:style w:type="paragraph" w:customStyle="1" w:styleId="A7E93C56F8EE4DC3AA26EEEFB3B0EE47">
    <w:name w:val="A7E93C56F8EE4DC3AA26EEEFB3B0EE47"/>
  </w:style>
  <w:style w:type="paragraph" w:customStyle="1" w:styleId="7E07ADB520674BA1A871AF7BABC1F3C4">
    <w:name w:val="7E07ADB520674BA1A871AF7BABC1F3C4"/>
  </w:style>
  <w:style w:type="paragraph" w:customStyle="1" w:styleId="EE530977FC364841B83C33040626F601">
    <w:name w:val="EE530977FC364841B83C33040626F601"/>
  </w:style>
  <w:style w:type="paragraph" w:customStyle="1" w:styleId="D0B4480B97E84087BF7802893E3EEAFD">
    <w:name w:val="D0B4480B97E84087BF7802893E3EEAFD"/>
  </w:style>
  <w:style w:type="paragraph" w:customStyle="1" w:styleId="5F28FE113E0B49E88A48FCC30029C144">
    <w:name w:val="5F28FE113E0B49E88A48FCC30029C144"/>
  </w:style>
  <w:style w:type="paragraph" w:customStyle="1" w:styleId="7A7A581285FB48498D58D01708DBDC12">
    <w:name w:val="7A7A581285FB48498D58D01708DBDC12"/>
  </w:style>
  <w:style w:type="paragraph" w:customStyle="1" w:styleId="5A19ED846A1342AA9F883C5634812426">
    <w:name w:val="5A19ED846A1342AA9F883C5634812426"/>
  </w:style>
  <w:style w:type="paragraph" w:customStyle="1" w:styleId="86FA6BFACD634BB8ABD42E981192FBA5">
    <w:name w:val="86FA6BFACD634BB8ABD42E981192FBA5"/>
  </w:style>
  <w:style w:type="paragraph" w:customStyle="1" w:styleId="647E28A785C045CC8921459477006E1A">
    <w:name w:val="647E28A785C045CC8921459477006E1A"/>
  </w:style>
  <w:style w:type="paragraph" w:customStyle="1" w:styleId="44C5DD75E1A7425E881C78F813D1C32C">
    <w:name w:val="44C5DD75E1A7425E881C78F813D1C32C"/>
  </w:style>
  <w:style w:type="paragraph" w:customStyle="1" w:styleId="40A431F825A24483B7BDD0C55F061EFA">
    <w:name w:val="40A431F825A24483B7BDD0C55F061EFA"/>
  </w:style>
  <w:style w:type="character" w:styleId="a4">
    <w:name w:val="Intense Emphasis"/>
    <w:aliases w:val="Подраздел - сильное выделение"/>
    <w:basedOn w:val="a0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EE13F070F60643858EC2D4858F975140">
    <w:name w:val="EE13F070F60643858EC2D4858F975140"/>
  </w:style>
  <w:style w:type="paragraph" w:customStyle="1" w:styleId="B3D95FFEF9FD4434A0BA375F9141462C">
    <w:name w:val="B3D95FFEF9FD4434A0BA375F9141462C"/>
  </w:style>
  <w:style w:type="paragraph" w:customStyle="1" w:styleId="49BB54D749CF437584613F9D26524E3A">
    <w:name w:val="49BB54D749CF437584613F9D26524E3A"/>
  </w:style>
  <w:style w:type="paragraph" w:customStyle="1" w:styleId="FA3C1DDADA004AB2B4BF1B7EC338C3F8">
    <w:name w:val="FA3C1DDADA004AB2B4BF1B7EC338C3F8"/>
  </w:style>
  <w:style w:type="paragraph" w:customStyle="1" w:styleId="090BE578AF9E4CB39096218E1B5328B6">
    <w:name w:val="090BE578AF9E4CB39096218E1B5328B6"/>
  </w:style>
  <w:style w:type="paragraph" w:customStyle="1" w:styleId="8EBC5AEB2C2142788F87558CACF27866">
    <w:name w:val="8EBC5AEB2C2142788F87558CACF278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Київ</CompanyAddress>
  <CompanyPhone>093-283-53-33</CompanyPhone>
  <CompanyFax/>
  <CompanyEmail>khomich.a@ukr.net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91555E-F0C9-43A7-9B5B-F5DC322657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4184029-7542-44B6-8EBD-5E16EBD8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Хомич Артур Михайлович</dc:creator>
  <cp:lastModifiedBy>Хомич Артур</cp:lastModifiedBy>
  <cp:revision>3</cp:revision>
  <dcterms:created xsi:type="dcterms:W3CDTF">2016-06-20T18:08:00Z</dcterms:created>
  <dcterms:modified xsi:type="dcterms:W3CDTF">2016-06-22T12:09:00Z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