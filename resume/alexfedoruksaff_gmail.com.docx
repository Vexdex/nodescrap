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80CCC" w:rsidR="005D3DFF" w:rsidP="62B1BCEA" w:rsidRDefault="005D3DFF" w14:paraId="46469E1A" w14:textId="77777777">
      <w:pPr>
        <w:pStyle w:val="af6"/>
        <w:rPr>
          <w:sz w:val="48"/>
          <w:szCs w:val="48"/>
        </w:rPr>
      </w:pPr>
      <w:proofErr w:type="spellStart"/>
      <w:r w:rsidRPr="62B1BCEA" w:rsidR="62B1BCEA">
        <w:rPr>
          <w:sz w:val="48"/>
          <w:szCs w:val="48"/>
        </w:rPr>
        <w:t>Oleksandr</w:t>
      </w:r>
      <w:proofErr w:type="spellEnd"/>
      <w:r w:rsidRPr="62B1BCEA" w:rsidR="62B1BCEA">
        <w:rPr>
          <w:sz w:val="48"/>
          <w:szCs w:val="48"/>
        </w:rPr>
        <w:t xml:space="preserve"> </w:t>
      </w:r>
      <w:proofErr w:type="spellStart"/>
      <w:r w:rsidRPr="62B1BCEA" w:rsidR="62B1BCEA">
        <w:rPr>
          <w:sz w:val="48"/>
          <w:szCs w:val="48"/>
        </w:rPr>
        <w:t>Fedoruk</w:t>
      </w:r>
      <w:proofErr w:type="spellEnd"/>
    </w:p>
    <w:p w:rsidRPr="00A80CCC" w:rsidR="005D3DFF" w:rsidP="005D3DFF" w:rsidRDefault="00397151" w14:paraId="1E2C170D" w14:noSpellErr="1" w14:textId="5505AED3">
      <w:pPr>
        <w:rPr>
          <w:sz w:val="16"/>
        </w:rPr>
      </w:pPr>
      <w:r w:rsidR="62B1BCEA">
        <w:rPr/>
        <w:t>+</w:t>
      </w:r>
      <w:r w:rsidR="62B1BCEA">
        <w:rPr/>
        <w:t>380997827793</w:t>
      </w:r>
      <w:r w:rsidRPr="62B1BCEA" w:rsidR="62B1BCEA">
        <w:rPr/>
        <w:t> |</w:t>
      </w:r>
      <w:r w:rsidRPr="62B1BCEA" w:rsidR="62B1BCEA">
        <w:rPr/>
        <w:t> </w:t>
      </w:r>
      <w:r w:rsidRPr="62B1BCEA" w:rsidR="62B1BCEA">
        <w:rPr/>
        <w:t>+48</w:t>
      </w:r>
      <w:sdt>
        <w:sdtPr>
          <w:rPr>
            <w:sz w:val="16"/>
          </w:rPr>
          <w:alias w:val="Телефон"/>
          <w:tag w:val=""/>
          <w:id w:val="-1416317146"/>
          <w:placeholder>
            <w:docPart w:val="CB4393A3FBE9436D944367C844AD27E6"/>
          </w:placeholder>
          <w:dataBinding w:prefixMappings="xmlns:ns0='http://schemas.microsoft.com/office/2006/coverPageProps' " w:xpath="/ns0:CoverPageProperties[1]/ns0:ОрганизацияPhone[1]" w:storeItemID="{55AF091B-3C7A-41E3-B477-F2FDAA23CFDA}"/>
          <w:text/>
        </w:sdtPr>
        <w:sdtEndPr/>
        <w:sdtContent>
          <w:r w:rsidRPr="00A80CCC" w:rsidR="005D3DFF">
            <w:rPr>
              <w:sz w:val="16"/>
            </w:rPr>
            <w:t>790807214</w:t>
          </w:r>
        </w:sdtContent>
      </w:sdt>
      <w:r w:rsidRPr="62B1BCEA" w:rsidR="005D3DFF">
        <w:rPr/>
        <w:t> | </w:t>
      </w:r>
      <w:sdt>
        <w:sdtPr>
          <w:rPr>
            <w:sz w:val="16"/>
          </w:rPr>
          <w:alias w:val="Электронная почта"/>
          <w:tag w:val=""/>
          <w:id w:val="-391963670"/>
          <w:placeholder>
            <w:docPart w:val="FDD5DE4AB3E54EDC98D97C41E2A5BD70"/>
          </w:placeholder>
          <w:dataBinding w:prefixMappings="xmlns:ns0='http://schemas.microsoft.com/office/2006/coverPageProps' " w:xpath="/ns0:CoverPageProperties[1]/ns0:ОрганизацияЭлектронная почта[1]" w:storeItemID="{55AF091B-3C7A-41E3-B477-F2FDAA23CFDA}"/>
          <w:text/>
        </w:sdtPr>
        <w:sdtEndPr/>
        <w:sdtContent>
          <w:r w:rsidRPr="00A80CCC" w:rsidR="00FA58AD">
            <w:rPr>
              <w:sz w:val="16"/>
            </w:rPr>
            <w:t>fedoruk@outlook.jp</w:t>
          </w:r>
        </w:sdtContent>
      </w:sdt>
    </w:p>
    <w:p w:rsidRPr="00A80CCC" w:rsidR="00FA58AD" w:rsidP="62B1BCEA" w:rsidRDefault="00FA58AD" w14:paraId="1C7D0BC4" w14:textId="77777777" w14:noSpellErr="1">
      <w:pPr>
        <w:pStyle w:val="af3"/>
        <w:rPr>
          <w:sz w:val="56"/>
          <w:szCs w:val="56"/>
        </w:rPr>
      </w:pPr>
      <w:r w:rsidRPr="62B1BCEA" w:rsidR="62B1BCEA">
        <w:rPr>
          <w:sz w:val="56"/>
          <w:szCs w:val="56"/>
        </w:rPr>
        <w:t>Profile</w:t>
      </w:r>
    </w:p>
    <w:p w:rsidRPr="00A80CCC" w:rsidR="00FA58AD" w:rsidP="62B1BCEA" w:rsidRDefault="00FA58AD" w14:paraId="043920F8" w14:textId="77777777" w14:noSpellErr="1">
      <w:p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A highly motivated and enthusiastic student with a good knowledge of </w:t>
      </w:r>
      <w:r w:rsidRPr="62B1BCEA" w:rsidR="62B1BCEA">
        <w:rPr>
          <w:sz w:val="18"/>
          <w:szCs w:val="18"/>
        </w:rPr>
        <w:t>web development</w:t>
      </w:r>
      <w:r w:rsidRPr="62B1BCEA" w:rsidR="62B1BCEA">
        <w:rPr>
          <w:sz w:val="18"/>
          <w:szCs w:val="18"/>
        </w:rPr>
        <w:t>. Interested in any type of programing experience, open for new technologies, fast learning</w:t>
      </w:r>
      <w:r w:rsidRPr="62B1BCEA" w:rsidR="62B1BCEA">
        <w:rPr>
          <w:sz w:val="18"/>
          <w:szCs w:val="18"/>
        </w:rPr>
        <w:t xml:space="preserve"> person</w:t>
      </w:r>
      <w:r w:rsidRPr="62B1BCEA" w:rsidR="62B1BCEA">
        <w:rPr>
          <w:sz w:val="18"/>
          <w:szCs w:val="18"/>
        </w:rPr>
        <w:t xml:space="preserve">. </w:t>
      </w:r>
      <w:r w:rsidRPr="62B1BCEA" w:rsidR="62B1BCEA">
        <w:rPr>
          <w:sz w:val="18"/>
          <w:szCs w:val="18"/>
        </w:rPr>
        <w:t xml:space="preserve">Able to use own initiative and work as part of a team under pressure to meet challenging deadlines/objectives. First-class communication skills with the will and determination needed to succeed. </w:t>
      </w:r>
    </w:p>
    <w:p w:rsidRPr="00A80CCC" w:rsidR="00FB007C" w:rsidP="62B1BCEA" w:rsidRDefault="005D3DFF" w14:paraId="1EB27781" w14:textId="77777777" w14:noSpellErr="1">
      <w:pPr>
        <w:pStyle w:val="af3"/>
        <w:rPr>
          <w:sz w:val="56"/>
          <w:szCs w:val="56"/>
        </w:rPr>
      </w:pPr>
      <w:r w:rsidRPr="62B1BCEA" w:rsidR="62B1BCEA">
        <w:rPr>
          <w:sz w:val="56"/>
          <w:szCs w:val="56"/>
        </w:rPr>
        <w:t>Skills</w:t>
      </w:r>
    </w:p>
    <w:p w:rsidRPr="00A80CCC" w:rsidR="005D3DFF" w:rsidP="62B1BCEA" w:rsidRDefault="005D3DFF" w14:paraId="3F9F4630" w14:textId="77777777" w14:noSpellErr="1">
      <w:pPr>
        <w:rPr>
          <w:sz w:val="18"/>
          <w:szCs w:val="18"/>
        </w:rPr>
      </w:pPr>
      <w:r w:rsidRPr="62B1BCEA" w:rsidR="62B1BCEA">
        <w:rPr>
          <w:sz w:val="18"/>
          <w:szCs w:val="18"/>
        </w:rPr>
        <w:t>Front-end skills.</w:t>
      </w:r>
    </w:p>
    <w:p w:rsidRPr="00A80CCC" w:rsidR="00FB007C" w:rsidP="62B1BCEA" w:rsidRDefault="005D3DFF" w14:paraId="5C546D5D" w14:textId="77777777" w14:noSpellErr="1">
      <w:pPr>
        <w:pStyle w:val="af5"/>
        <w:numPr>
          <w:ilvl w:val="0"/>
          <w:numId w:val="3"/>
        </w:numPr>
        <w:rPr>
          <w:sz w:val="18"/>
          <w:szCs w:val="18"/>
          <w:lang w:val="ru-RU"/>
        </w:rPr>
      </w:pPr>
      <w:r w:rsidRPr="62B1BCEA" w:rsidR="62B1BCEA">
        <w:rPr>
          <w:sz w:val="18"/>
          <w:szCs w:val="18"/>
        </w:rPr>
        <w:t>HTML 5 excellent level.</w:t>
      </w:r>
    </w:p>
    <w:p w:rsidRPr="00A80CCC" w:rsidR="005D3DFF" w:rsidP="62B1BCEA" w:rsidRDefault="005D3DFF" w14:paraId="2DF45F07" w14:textId="77777777" w14:noSpellErr="1">
      <w:pPr>
        <w:pStyle w:val="af5"/>
        <w:numPr>
          <w:ilvl w:val="0"/>
          <w:numId w:val="3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CSS 3 good level.</w:t>
      </w:r>
    </w:p>
    <w:p w:rsidR="005D3DFF" w:rsidP="62B1BCEA" w:rsidRDefault="00397151" w14:paraId="12EE6C02" w14:textId="24F8424F" w14:noSpellErr="1">
      <w:pPr>
        <w:pStyle w:val="af5"/>
        <w:numPr>
          <w:ilvl w:val="0"/>
          <w:numId w:val="3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Clear </w:t>
      </w:r>
      <w:r w:rsidRPr="62B1BCEA" w:rsidR="62B1BCEA">
        <w:rPr>
          <w:sz w:val="18"/>
          <w:szCs w:val="18"/>
        </w:rPr>
        <w:t>JavaScript excellent level.</w:t>
      </w:r>
    </w:p>
    <w:p w:rsidRPr="00A80CCC" w:rsidR="00397151" w:rsidP="62B1BCEA" w:rsidRDefault="00397151" w14:paraId="631484FF" w14:textId="61BCCBCF">
      <w:pPr>
        <w:pStyle w:val="af5"/>
        <w:numPr>
          <w:ilvl w:val="0"/>
          <w:numId w:val="3"/>
        </w:numPr>
        <w:rPr>
          <w:sz w:val="18"/>
          <w:szCs w:val="18"/>
        </w:rPr>
      </w:pPr>
      <w:proofErr w:type="spellStart"/>
      <w:r w:rsidRPr="62B1BCEA" w:rsidR="62B1BCEA">
        <w:rPr>
          <w:sz w:val="18"/>
          <w:szCs w:val="18"/>
        </w:rPr>
        <w:t>JQuery</w:t>
      </w:r>
      <w:proofErr w:type="spellEnd"/>
      <w:r w:rsidRPr="62B1BCEA" w:rsidR="62B1BCEA">
        <w:rPr>
          <w:sz w:val="18"/>
          <w:szCs w:val="18"/>
        </w:rPr>
        <w:t xml:space="preserve"> good level.</w:t>
      </w:r>
      <w:bookmarkStart w:name="_GoBack" w:id="0"/>
      <w:bookmarkEnd w:id="0"/>
    </w:p>
    <w:p w:rsidRPr="00A80CCC" w:rsidR="005D3DFF" w:rsidP="62B1BCEA" w:rsidRDefault="005D3DFF" w14:paraId="5FB241BF" w14:textId="77777777" w14:noSpellErr="1">
      <w:pPr>
        <w:pStyle w:val="af5"/>
        <w:numPr>
          <w:ilvl w:val="0"/>
          <w:numId w:val="3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Bootstrap 3 good level.</w:t>
      </w:r>
    </w:p>
    <w:p w:rsidRPr="00A80CCC" w:rsidR="005D3DFF" w:rsidP="62B1BCEA" w:rsidRDefault="005D3DFF" w14:paraId="54911EFE" w14:textId="77777777" w14:noSpellErr="1">
      <w:pPr>
        <w:rPr>
          <w:sz w:val="18"/>
          <w:szCs w:val="18"/>
        </w:rPr>
      </w:pPr>
      <w:r w:rsidRPr="62B1BCEA" w:rsidR="62B1BCEA">
        <w:rPr>
          <w:sz w:val="18"/>
          <w:szCs w:val="18"/>
        </w:rPr>
        <w:t>Back-end skills.</w:t>
      </w:r>
    </w:p>
    <w:p w:rsidRPr="00A80CCC" w:rsidR="005D3DFF" w:rsidP="62B1BCEA" w:rsidRDefault="005D3DFF" w14:paraId="5E5ED19C" w14:textId="77777777">
      <w:pPr>
        <w:pStyle w:val="af5"/>
        <w:numPr>
          <w:ilvl w:val="0"/>
          <w:numId w:val="5"/>
        </w:numPr>
        <w:rPr>
          <w:sz w:val="18"/>
          <w:szCs w:val="18"/>
        </w:rPr>
      </w:pPr>
      <w:proofErr w:type="spellStart"/>
      <w:r w:rsidRPr="62B1BCEA" w:rsidR="62B1BCEA">
        <w:rPr>
          <w:sz w:val="18"/>
          <w:szCs w:val="18"/>
        </w:rPr>
        <w:t>NodeJS</w:t>
      </w:r>
      <w:proofErr w:type="spellEnd"/>
      <w:r w:rsidRPr="62B1BCEA" w:rsidR="62B1BCEA">
        <w:rPr>
          <w:sz w:val="18"/>
          <w:szCs w:val="18"/>
        </w:rPr>
        <w:t xml:space="preserve"> good level.</w:t>
      </w:r>
    </w:p>
    <w:p w:rsidRPr="00A80CCC" w:rsidR="005D3DFF" w:rsidP="62B1BCEA" w:rsidRDefault="005D3DFF" w14:paraId="769C379E" w14:textId="77777777">
      <w:pPr>
        <w:pStyle w:val="af5"/>
        <w:numPr>
          <w:ilvl w:val="0"/>
          <w:numId w:val="5"/>
        </w:numPr>
        <w:rPr>
          <w:sz w:val="18"/>
          <w:szCs w:val="18"/>
        </w:rPr>
      </w:pPr>
      <w:proofErr w:type="spellStart"/>
      <w:r w:rsidRPr="62B1BCEA" w:rsidR="62B1BCEA">
        <w:rPr>
          <w:sz w:val="18"/>
          <w:szCs w:val="18"/>
        </w:rPr>
        <w:t>ExpressJS</w:t>
      </w:r>
      <w:proofErr w:type="spellEnd"/>
      <w:r w:rsidRPr="62B1BCEA" w:rsidR="62B1BCEA">
        <w:rPr>
          <w:sz w:val="18"/>
          <w:szCs w:val="18"/>
        </w:rPr>
        <w:t xml:space="preserve"> good level.</w:t>
      </w:r>
    </w:p>
    <w:p w:rsidRPr="00A80CCC" w:rsidR="00FA58AD" w:rsidP="62B1BCEA" w:rsidRDefault="00FA58AD" w14:paraId="620EA274" w14:textId="77777777">
      <w:pPr>
        <w:pStyle w:val="af5"/>
        <w:numPr>
          <w:ilvl w:val="0"/>
          <w:numId w:val="5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Socket.IO and </w:t>
      </w:r>
      <w:proofErr w:type="spellStart"/>
      <w:r w:rsidRPr="62B1BCEA" w:rsidR="62B1BCEA">
        <w:rPr>
          <w:sz w:val="18"/>
          <w:szCs w:val="18"/>
        </w:rPr>
        <w:t>WebSockets</w:t>
      </w:r>
      <w:proofErr w:type="spellEnd"/>
      <w:r w:rsidRPr="62B1BCEA" w:rsidR="62B1BCEA">
        <w:rPr>
          <w:sz w:val="18"/>
          <w:szCs w:val="18"/>
        </w:rPr>
        <w:t xml:space="preserve"> excellent level.</w:t>
      </w:r>
    </w:p>
    <w:p w:rsidRPr="00A80CCC" w:rsidR="005D3DFF" w:rsidP="62B1BCEA" w:rsidRDefault="005D3DFF" w14:paraId="667B384B" w14:textId="77777777" w14:noSpellErr="1">
      <w:pPr>
        <w:pStyle w:val="af5"/>
        <w:numPr>
          <w:ilvl w:val="0"/>
          <w:numId w:val="5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PHP basics. </w:t>
      </w:r>
    </w:p>
    <w:p w:rsidRPr="00A80CCC" w:rsidR="005D3DFF" w:rsidP="62B1BCEA" w:rsidRDefault="005D3DFF" w14:paraId="202B94A0" w14:textId="77777777" w14:noSpellErr="1">
      <w:pPr>
        <w:pStyle w:val="af5"/>
        <w:numPr>
          <w:ilvl w:val="0"/>
          <w:numId w:val="5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MySQL good level.</w:t>
      </w:r>
    </w:p>
    <w:p w:rsidRPr="00A80CCC" w:rsidR="005D3DFF" w:rsidP="62B1BCEA" w:rsidRDefault="005D3DFF" w14:paraId="42F18FDF" w14:textId="77777777" w14:noSpellErr="1">
      <w:pPr>
        <w:pStyle w:val="af5"/>
        <w:numPr>
          <w:ilvl w:val="0"/>
          <w:numId w:val="5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PL/MySQL basics. </w:t>
      </w:r>
    </w:p>
    <w:p w:rsidRPr="00A80CCC" w:rsidR="00FA58AD" w:rsidP="62B1BCEA" w:rsidRDefault="00FA58AD" w14:paraId="48293E5F" w14:textId="77777777" w14:noSpellErr="1">
      <w:pPr>
        <w:pStyle w:val="af5"/>
        <w:numPr>
          <w:ilvl w:val="0"/>
          <w:numId w:val="5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C# ASP.NET basics.</w:t>
      </w:r>
    </w:p>
    <w:p w:rsidRPr="00A80CCC" w:rsidR="005D3DFF" w:rsidP="62B1BCEA" w:rsidRDefault="005D3DFF" w14:paraId="714A8C9D" w14:textId="77777777" w14:noSpellErr="1">
      <w:pPr>
        <w:rPr>
          <w:sz w:val="18"/>
          <w:szCs w:val="18"/>
        </w:rPr>
      </w:pPr>
      <w:r w:rsidRPr="62B1BCEA" w:rsidR="62B1BCEA">
        <w:rPr>
          <w:sz w:val="18"/>
          <w:szCs w:val="18"/>
        </w:rPr>
        <w:t>Standalone skills.</w:t>
      </w:r>
    </w:p>
    <w:p w:rsidRPr="00A80CCC" w:rsidR="005D3DFF" w:rsidP="62B1BCEA" w:rsidRDefault="005D3DFF" w14:paraId="54015586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C language good level.</w:t>
      </w:r>
    </w:p>
    <w:p w:rsidRPr="00A80CCC" w:rsidR="005D3DFF" w:rsidP="62B1BCEA" w:rsidRDefault="005D3DFF" w14:paraId="523AE47F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C++ language basics.</w:t>
      </w:r>
    </w:p>
    <w:p w:rsidRPr="00A80CCC" w:rsidR="00FA58AD" w:rsidP="62B1BCEA" w:rsidRDefault="005D3DFF" w14:paraId="385CCEC7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Python 3.x basics.</w:t>
      </w:r>
    </w:p>
    <w:p w:rsidRPr="00A80CCC" w:rsidR="00FA58AD" w:rsidP="62B1BCEA" w:rsidRDefault="00FA58AD" w14:paraId="5B757EAF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Bash good level. </w:t>
      </w:r>
    </w:p>
    <w:p w:rsidR="00FA58AD" w:rsidP="62B1BCEA" w:rsidRDefault="00FA58AD" w14:paraId="4589E9F9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Linux/Unix good level.</w:t>
      </w:r>
    </w:p>
    <w:p w:rsidRPr="00A80CCC" w:rsidR="009104AD" w:rsidP="62B1BCEA" w:rsidRDefault="009104AD" w14:paraId="56E1CC99" w14:textId="77777777" w14:noSpellErr="1">
      <w:pPr>
        <w:pStyle w:val="af5"/>
        <w:numPr>
          <w:ilvl w:val="0"/>
          <w:numId w:val="6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Photoshop excellent level.</w:t>
      </w:r>
    </w:p>
    <w:p w:rsidRPr="00A80CCC" w:rsidR="005D3DFF" w:rsidP="62B1BCEA" w:rsidRDefault="00FA58AD" w14:paraId="2F72ECF0" w14:textId="77777777" w14:noSpellErr="1">
      <w:pPr>
        <w:pStyle w:val="af3"/>
        <w:rPr>
          <w:sz w:val="56"/>
          <w:szCs w:val="56"/>
        </w:rPr>
      </w:pPr>
      <w:r w:rsidRPr="62B1BCEA" w:rsidR="62B1BCEA">
        <w:rPr>
          <w:sz w:val="56"/>
          <w:szCs w:val="56"/>
        </w:rPr>
        <w:t>Languages</w:t>
      </w:r>
    </w:p>
    <w:p w:rsidR="00FA58AD" w:rsidP="62B1BCEA" w:rsidRDefault="00FA58AD" w14:paraId="66F8877B" w14:textId="77777777" w14:noSpellErr="1">
      <w:pPr>
        <w:pStyle w:val="af5"/>
        <w:numPr>
          <w:ilvl w:val="0"/>
          <w:numId w:val="7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Russian native speaker. </w:t>
      </w:r>
    </w:p>
    <w:p w:rsidRPr="00A80CCC" w:rsidR="00596934" w:rsidP="62B1BCEA" w:rsidRDefault="00596934" w14:paraId="677260C8" w14:textId="77777777" w14:noSpellErr="1">
      <w:pPr>
        <w:pStyle w:val="af5"/>
        <w:numPr>
          <w:ilvl w:val="0"/>
          <w:numId w:val="7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Ukrainian native speaker.</w:t>
      </w:r>
    </w:p>
    <w:p w:rsidRPr="00A80CCC" w:rsidR="00FA58AD" w:rsidP="62B1BCEA" w:rsidRDefault="00FA58AD" w14:paraId="29F7D676" w14:textId="77777777" w14:noSpellErr="1">
      <w:pPr>
        <w:pStyle w:val="af5"/>
        <w:numPr>
          <w:ilvl w:val="0"/>
          <w:numId w:val="7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>English B</w:t>
      </w:r>
      <w:r w:rsidRPr="62B1BCEA" w:rsidR="62B1BCEA">
        <w:rPr>
          <w:sz w:val="18"/>
          <w:szCs w:val="18"/>
        </w:rPr>
        <w:t>2</w:t>
      </w:r>
      <w:r w:rsidRPr="62B1BCEA" w:rsidR="62B1BCEA">
        <w:rPr>
          <w:sz w:val="18"/>
          <w:szCs w:val="18"/>
        </w:rPr>
        <w:t>.</w:t>
      </w:r>
    </w:p>
    <w:p w:rsidRPr="00A80CCC" w:rsidR="00FA58AD" w:rsidP="62B1BCEA" w:rsidRDefault="00FA58AD" w14:paraId="23EB45BC" w14:textId="77777777" w14:noSpellErr="1">
      <w:pPr>
        <w:pStyle w:val="af5"/>
        <w:numPr>
          <w:ilvl w:val="0"/>
          <w:numId w:val="7"/>
        </w:numPr>
        <w:rPr>
          <w:sz w:val="18"/>
          <w:szCs w:val="18"/>
        </w:rPr>
      </w:pPr>
      <w:r w:rsidRPr="62B1BCEA" w:rsidR="62B1BCEA">
        <w:rPr>
          <w:sz w:val="18"/>
          <w:szCs w:val="18"/>
        </w:rPr>
        <w:t xml:space="preserve">Polish </w:t>
      </w:r>
      <w:r w:rsidRPr="62B1BCEA" w:rsidR="62B1BCEA">
        <w:rPr>
          <w:sz w:val="18"/>
          <w:szCs w:val="18"/>
        </w:rPr>
        <w:t>C1</w:t>
      </w:r>
      <w:r w:rsidRPr="62B1BCEA" w:rsidR="62B1BCEA">
        <w:rPr>
          <w:sz w:val="18"/>
          <w:szCs w:val="18"/>
        </w:rPr>
        <w:t>.</w:t>
      </w:r>
    </w:p>
    <w:sectPr w:rsidRPr="00A80CCC" w:rsidR="00FA58AD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C6E9E"/>
    <w:multiLevelType w:val="hybridMultilevel"/>
    <w:tmpl w:val="EB5E37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EE7526"/>
    <w:multiLevelType w:val="hybridMultilevel"/>
    <w:tmpl w:val="070A89C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7A0A38"/>
    <w:multiLevelType w:val="hybridMultilevel"/>
    <w:tmpl w:val="8A4C311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5128F5"/>
    <w:multiLevelType w:val="hybridMultilevel"/>
    <w:tmpl w:val="F8F09E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F0A21F9"/>
    <w:multiLevelType w:val="hybridMultilevel"/>
    <w:tmpl w:val="0ABC359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ru-RU" w:vendorID="64" w:dllVersion="131078" w:nlCheck="1" w:checkStyle="0" w:appName="MSWord"/>
  <w:activeWritingStyle w:lang="en-US" w:vendorID="64" w:dllVersion="131078" w:nlCheck="1" w:checkStyle="0" w:appName="MSWord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DFF"/>
    <w:rsid w:val="00107DE8"/>
    <w:rsid w:val="0026257B"/>
    <w:rsid w:val="00397151"/>
    <w:rsid w:val="00596934"/>
    <w:rsid w:val="005D3DFF"/>
    <w:rsid w:val="009104AD"/>
    <w:rsid w:val="00A80CCC"/>
    <w:rsid w:val="00BF7CAF"/>
    <w:rsid w:val="00FA58AD"/>
    <w:rsid w:val="00FB007C"/>
    <w:rsid w:val="62B1B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A0E1"/>
  <w15:chartTrackingRefBased/>
  <w15:docId w15:val="{B6170EA8-834C-4F1C-94FA-DF73AD8E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B01513" w:themeColor="accent1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40" w:customStyle="1">
    <w:name w:val="Заголовок 4 Знак"/>
    <w:basedOn w:val="a0"/>
    <w:link w:val="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50" w:customStyle="1">
    <w:name w:val="Заголовок 5 Знак"/>
    <w:basedOn w:val="a0"/>
    <w:link w:val="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60" w:customStyle="1">
    <w:name w:val="Заголовок 6 Знак"/>
    <w:basedOn w:val="a0"/>
    <w:link w:val="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70" w:customStyle="1">
    <w:name w:val="Заголовок 7 Знак"/>
    <w:basedOn w:val="a0"/>
    <w:link w:val="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80" w:customStyle="1">
    <w:name w:val="Заголовок 8 Знак"/>
    <w:basedOn w:val="a0"/>
    <w:link w:val="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90" w:customStyle="1">
    <w:name w:val="Заголовок 9 Знак"/>
    <w:basedOn w:val="a0"/>
    <w:link w:val="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a8" w:customStyle="1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styleId="ad" w:customStyle="1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22" w:customStyle="1">
    <w:name w:val="Цитата 2 Знак"/>
    <w:basedOn w:val="a0"/>
    <w:link w:val="21"/>
    <w:uiPriority w:val="29"/>
    <w:rPr>
      <w:rFonts w:asciiTheme="majorHAnsi" w:hAnsiTheme="majorHAnsi" w:eastAsiaTheme="majorEastAsia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styleId="af0" w:customStyle="1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character" w:styleId="af4" w:customStyle="1">
    <w:name w:val="Заголовок Знак"/>
    <w:basedOn w:val="a0"/>
    <w:link w:val="af3"/>
    <w:uiPriority w:val="10"/>
    <w:rPr>
      <w:rFonts w:asciiTheme="majorHAnsi" w:hAnsiTheme="majorHAnsi" w:eastAsiaTheme="majorEastAsia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 w:customStyle="1">
    <w:name w:val="Должность"/>
    <w:basedOn w:val="a"/>
    <w:next w:val="a"/>
    <w:link w:val="af7"/>
    <w:uiPriority w:val="2"/>
    <w:rsid w:val="005D3DFF"/>
    <w:pPr>
      <w:pBdr>
        <w:bottom w:val="single" w:color="B01513" w:themeColor="accent1" w:sz="12" w:space="4"/>
      </w:pBdr>
      <w:spacing w:after="120" w:line="276" w:lineRule="auto"/>
      <w:contextualSpacing/>
    </w:pPr>
    <w:rPr>
      <w:rFonts w:asciiTheme="majorHAnsi" w:hAnsiTheme="majorHAnsi" w:eastAsiaTheme="majorEastAsia" w:cstheme="majorBidi"/>
      <w:color w:val="B01513" w:themeColor="accent1"/>
      <w:kern w:val="28"/>
      <w:sz w:val="52"/>
      <w:szCs w:val="22"/>
    </w:rPr>
  </w:style>
  <w:style w:type="character" w:styleId="af7" w:customStyle="1">
    <w:name w:val="Должность (знак)"/>
    <w:basedOn w:val="a0"/>
    <w:link w:val="af6"/>
    <w:uiPriority w:val="2"/>
    <w:rsid w:val="005D3DFF"/>
    <w:rPr>
      <w:rFonts w:asciiTheme="majorHAnsi" w:hAnsiTheme="majorHAnsi" w:eastAsiaTheme="majorEastAsia" w:cstheme="majorBidi"/>
      <w:color w:val="B01513" w:themeColor="accent1"/>
      <w:kern w:val="28"/>
      <w:sz w:val="5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1041;&#1083;&#1072;&#1085;&#1082;%20&#1048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4393A3FBE9436D944367C844AD2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CC7CF8-B498-4C7F-9D45-606541586A2D}"/>
      </w:docPartPr>
      <w:docPartBody>
        <w:p w:rsidR="009362C2" w:rsidRDefault="00E533AE" w:rsidP="00E533AE">
          <w:pPr>
            <w:pStyle w:val="CB4393A3FBE9436D944367C844AD27E6"/>
          </w:pPr>
          <w:r w:rsidRPr="005879DA">
            <w:t>[Телефон]</w:t>
          </w:r>
        </w:p>
      </w:docPartBody>
    </w:docPart>
    <w:docPart>
      <w:docPartPr>
        <w:name w:val="FDD5DE4AB3E54EDC98D97C41E2A5B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DB89BF-9022-48DE-9B3C-24E50187DD00}"/>
      </w:docPartPr>
      <w:docPartBody>
        <w:p w:rsidR="009362C2" w:rsidRDefault="00E533AE" w:rsidP="00E533AE">
          <w:pPr>
            <w:pStyle w:val="FDD5DE4AB3E54EDC98D97C41E2A5BD70"/>
          </w:pPr>
          <w:r w:rsidRPr="005879DA">
            <w:t>[Электронная почта]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AE"/>
    <w:rsid w:val="00722A9B"/>
    <w:rsid w:val="00910445"/>
    <w:rsid w:val="009362C2"/>
    <w:rsid w:val="00970AF6"/>
    <w:rsid w:val="00A911B2"/>
    <w:rsid w:val="00E039FA"/>
    <w:rsid w:val="00E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7D65C4270149109D8C68920E54D9C2">
    <w:name w:val="227D65C4270149109D8C68920E54D9C2"/>
    <w:rsid w:val="00E533AE"/>
  </w:style>
  <w:style w:type="paragraph" w:customStyle="1" w:styleId="7850EA88E97D44E09B521404DA55341B">
    <w:name w:val="7850EA88E97D44E09B521404DA55341B"/>
    <w:rsid w:val="00E533AE"/>
  </w:style>
  <w:style w:type="paragraph" w:customStyle="1" w:styleId="996764C9D72F40BE921AF27B05821E81">
    <w:name w:val="996764C9D72F40BE921AF27B05821E81"/>
    <w:rsid w:val="00E533AE"/>
  </w:style>
  <w:style w:type="paragraph" w:customStyle="1" w:styleId="F6E36A5FF3E8407794D606371C8AA7A6">
    <w:name w:val="F6E36A5FF3E8407794D606371C8AA7A6"/>
    <w:rsid w:val="00E533AE"/>
  </w:style>
  <w:style w:type="paragraph" w:customStyle="1" w:styleId="CB4393A3FBE9436D944367C844AD27E6">
    <w:name w:val="CB4393A3FBE9436D944367C844AD27E6"/>
    <w:rsid w:val="00E533AE"/>
  </w:style>
  <w:style w:type="paragraph" w:customStyle="1" w:styleId="FDD5DE4AB3E54EDC98D97C41E2A5BD70">
    <w:name w:val="FDD5DE4AB3E54EDC98D97C41E2A5BD70"/>
    <w:rsid w:val="00E53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Бланк Ион.dotx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Cody Dismal</dc:creator>
  <keywords/>
  <lastModifiedBy>Oleksandr Fedoruk</lastModifiedBy>
  <revision>7</revision>
  <dcterms:created xsi:type="dcterms:W3CDTF">2016-06-02T15:58:00.0000000Z</dcterms:created>
  <dcterms:modified xsi:type="dcterms:W3CDTF">2016-07-26T09:40:12.8698748Z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